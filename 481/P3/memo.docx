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0975073"/>
        <w:placeholder>
          <w:docPart w:val="9A3883B49879420A98B8D3760058E6A0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17B8004B" w14:textId="77777777" w:rsidR="00595A29" w:rsidRDefault="00812C84">
          <w:pPr>
            <w:pStyle w:val="Title"/>
          </w:pPr>
          <w:r>
            <w:t>memo</w:t>
          </w:r>
        </w:p>
        <w:bookmarkEnd w:id="0" w:displacedByCustomXml="next"/>
      </w:sdtContent>
    </w:sdt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7A3480E2" w14:textId="77777777" w:rsidTr="00751185">
        <w:trPr>
          <w:trHeight w:val="288"/>
        </w:trPr>
        <w:tc>
          <w:tcPr>
            <w:tcW w:w="8640" w:type="dxa"/>
          </w:tcPr>
          <w:p w14:paraId="08EFFFC9" w14:textId="13F142F3" w:rsidR="00595A29" w:rsidRPr="00812C84" w:rsidRDefault="00B6697B" w:rsidP="00812C84">
            <w:pPr>
              <w:pStyle w:val="Heading1"/>
              <w:outlineLvl w:val="0"/>
            </w:pPr>
            <w:r>
              <w:t>CS 481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76011DA4" w14:textId="77777777">
        <w:trPr>
          <w:trHeight w:val="32"/>
        </w:trPr>
        <w:sdt>
          <w:sdtPr>
            <w:id w:val="-1849470194"/>
            <w:placeholder>
              <w:docPart w:val="24DF53AC0545428FA09BB49A923884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4B414727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2253701F" w14:textId="2BDF247F" w:rsidR="00595A29" w:rsidRDefault="00B6697B">
            <w:pPr>
              <w:spacing w:after="120" w:line="259" w:lineRule="auto"/>
            </w:pPr>
            <w:proofErr w:type="spellStart"/>
            <w:r>
              <w:t>Richi</w:t>
            </w:r>
            <w:proofErr w:type="spellEnd"/>
            <w:r>
              <w:t xml:space="preserve"> Rodriguez</w:t>
            </w:r>
          </w:p>
        </w:tc>
      </w:tr>
      <w:tr w:rsidR="00595A29" w14:paraId="1AFB57BD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23DB0841" w14:textId="77777777" w:rsidR="00595A29" w:rsidRDefault="005C48CC">
            <w:pPr>
              <w:spacing w:after="120" w:line="259" w:lineRule="auto"/>
            </w:pPr>
            <w:sdt>
              <w:sdtPr>
                <w:id w:val="1202138601"/>
                <w:placeholder>
                  <w:docPart w:val="BBC742893A494E8BAE5A90DC6DC514DF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24D859D7" w14:textId="05053715" w:rsidR="00595A29" w:rsidRDefault="00B6697B">
            <w:pPr>
              <w:spacing w:after="120" w:line="259" w:lineRule="auto"/>
            </w:pPr>
            <w:r>
              <w:t>Sarah Houlton</w:t>
            </w:r>
          </w:p>
        </w:tc>
      </w:tr>
      <w:tr w:rsidR="00595A29" w14:paraId="5975B52A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37619DD7" w14:textId="77777777" w:rsidR="00595A29" w:rsidRDefault="005C48CC">
            <w:pPr>
              <w:spacing w:after="120" w:line="259" w:lineRule="auto"/>
            </w:pPr>
            <w:sdt>
              <w:sdtPr>
                <w:id w:val="378521910"/>
                <w:placeholder>
                  <w:docPart w:val="C1D146C8BF6B4FB984C36EE4A8E37D14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6F11314" w14:textId="4A7EABE6" w:rsidR="00595A29" w:rsidRDefault="00595A29">
            <w:pPr>
              <w:spacing w:after="120" w:line="259" w:lineRule="auto"/>
            </w:pPr>
          </w:p>
        </w:tc>
      </w:tr>
      <w:tr w:rsidR="00595A29" w14:paraId="4C4A5686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13B3F05D" w14:textId="77777777" w:rsidR="00595A29" w:rsidRDefault="005C48CC">
            <w:pPr>
              <w:spacing w:after="120" w:line="259" w:lineRule="auto"/>
            </w:pPr>
            <w:sdt>
              <w:sdtPr>
                <w:id w:val="656889604"/>
                <w:placeholder>
                  <w:docPart w:val="45237AA832B343358476397D20E131D6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7918ED08" w14:textId="1368DBE3" w:rsidR="00595A29" w:rsidRDefault="00B6697B">
            <w:pPr>
              <w:spacing w:after="120" w:line="259" w:lineRule="auto"/>
            </w:pPr>
            <w:r>
              <w:t>5/4/2020</w:t>
            </w:r>
          </w:p>
        </w:tc>
      </w:tr>
      <w:tr w:rsidR="00595A29" w14:paraId="1126F81E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5AE62E04" w14:textId="77777777" w:rsidR="00595A29" w:rsidRDefault="005C48CC">
            <w:pPr>
              <w:spacing w:after="120" w:line="259" w:lineRule="auto"/>
            </w:pPr>
            <w:sdt>
              <w:sdtPr>
                <w:id w:val="-2000876693"/>
                <w:placeholder>
                  <w:docPart w:val="6ED82D4C870749A99E3A5587F49F7ABE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4B803967" w14:textId="2CFCAD0E" w:rsidR="00595A29" w:rsidRDefault="00B6697B">
            <w:pPr>
              <w:spacing w:after="120" w:line="259" w:lineRule="auto"/>
            </w:pPr>
            <w:r>
              <w:t>Investigation</w:t>
            </w:r>
          </w:p>
        </w:tc>
      </w:tr>
    </w:tbl>
    <w:p w14:paraId="40B5E83B" w14:textId="77777777" w:rsidR="00B6697B" w:rsidRPr="00B6697B" w:rsidRDefault="00B6697B" w:rsidP="00B6697B">
      <w:pPr>
        <w:rPr>
          <w:sz w:val="22"/>
          <w:szCs w:val="22"/>
        </w:rPr>
      </w:pPr>
      <w:r w:rsidRPr="00B6697B">
        <w:rPr>
          <w:sz w:val="22"/>
          <w:szCs w:val="22"/>
        </w:rPr>
        <w:t xml:space="preserve">These are the results of the investigation. None of the files contained the word “confidential” but there were 5 files which contained the keywords. </w:t>
      </w:r>
    </w:p>
    <w:p w14:paraId="1D9AE4AB" w14:textId="77777777" w:rsidR="00B6697B" w:rsidRPr="00B6697B" w:rsidRDefault="00B6697B" w:rsidP="00B6697B">
      <w:pPr>
        <w:rPr>
          <w:sz w:val="22"/>
          <w:szCs w:val="22"/>
        </w:rPr>
      </w:pPr>
      <w:r w:rsidRPr="00B6697B">
        <w:rPr>
          <w:sz w:val="22"/>
          <w:szCs w:val="22"/>
        </w:rPr>
        <w:t>Antonio was found in “The Merchant of Venice.doc”, at “/img_C1Prj06.E01/The Merchant of Venice.doc”. It was modified June 23, 2004 at 21:25:20 MDT. It was created June 23, 2004 at 22:40:23 MDT. It is 72704 bytes.</w:t>
      </w:r>
    </w:p>
    <w:p w14:paraId="5A4347AA" w14:textId="77777777" w:rsidR="00B6697B" w:rsidRPr="00B6697B" w:rsidRDefault="00B6697B" w:rsidP="00B6697B">
      <w:pPr>
        <w:rPr>
          <w:sz w:val="22"/>
          <w:szCs w:val="22"/>
        </w:rPr>
      </w:pPr>
      <w:r w:rsidRPr="00B6697B">
        <w:rPr>
          <w:sz w:val="22"/>
          <w:szCs w:val="22"/>
        </w:rPr>
        <w:t>Horatio was found in three files. “Unalloc_19_29696_1474560” at “/img_C1Prj06.E01//$</w:t>
      </w:r>
      <w:proofErr w:type="spellStart"/>
      <w:r w:rsidRPr="00B6697B">
        <w:rPr>
          <w:sz w:val="22"/>
          <w:szCs w:val="22"/>
        </w:rPr>
        <w:t>Unalloc</w:t>
      </w:r>
      <w:proofErr w:type="spellEnd"/>
      <w:r w:rsidRPr="00B6697B">
        <w:rPr>
          <w:sz w:val="22"/>
          <w:szCs w:val="22"/>
        </w:rPr>
        <w:t>/Unalloc_19_29696_1474560”. It’s not known when the file was created or modified. It is 1019392 bytes long.</w:t>
      </w:r>
    </w:p>
    <w:p w14:paraId="622132E7" w14:textId="77777777" w:rsidR="00B6697B" w:rsidRPr="00B6697B" w:rsidRDefault="00B6697B" w:rsidP="00B6697B">
      <w:pPr>
        <w:rPr>
          <w:sz w:val="22"/>
          <w:szCs w:val="22"/>
        </w:rPr>
      </w:pPr>
      <w:r w:rsidRPr="00B6697B">
        <w:rPr>
          <w:sz w:val="22"/>
          <w:szCs w:val="22"/>
        </w:rPr>
        <w:t xml:space="preserve"> The second file is “The Tragedy of Hamlet.doc” at “/img_C1Prj06.E01/The Tragedy of Hamlet.doc”. It was modified June 23, 2004 at 21:26:16 MDT and created June 23, 2004 at 22:40:33 MDT. It is 90112 bytes long. </w:t>
      </w:r>
    </w:p>
    <w:p w14:paraId="2EAAA235" w14:textId="77777777" w:rsidR="00B6697B" w:rsidRPr="00B6697B" w:rsidRDefault="00B6697B" w:rsidP="00B6697B">
      <w:pPr>
        <w:rPr>
          <w:sz w:val="22"/>
          <w:szCs w:val="22"/>
        </w:rPr>
      </w:pPr>
      <w:r w:rsidRPr="00B6697B">
        <w:rPr>
          <w:sz w:val="22"/>
          <w:szCs w:val="22"/>
        </w:rPr>
        <w:t xml:space="preserve"> The third file is “f0000068.doc” at “/img_C1Prj06.E01//$</w:t>
      </w:r>
      <w:proofErr w:type="spellStart"/>
      <w:r w:rsidRPr="00B6697B">
        <w:rPr>
          <w:sz w:val="22"/>
          <w:szCs w:val="22"/>
        </w:rPr>
        <w:t>CarvedFiles</w:t>
      </w:r>
      <w:proofErr w:type="spellEnd"/>
      <w:r w:rsidRPr="00B6697B">
        <w:rPr>
          <w:sz w:val="22"/>
          <w:szCs w:val="22"/>
        </w:rPr>
        <w:t xml:space="preserve">/f0000068.doc”. It’s unknown when it was created or modified. It is 90112 bytes. </w:t>
      </w:r>
    </w:p>
    <w:p w14:paraId="4B317453" w14:textId="631DA05F" w:rsidR="00595A29" w:rsidRPr="00B6697B" w:rsidRDefault="00B6697B" w:rsidP="00B6697B">
      <w:pPr>
        <w:rPr>
          <w:sz w:val="22"/>
          <w:szCs w:val="22"/>
        </w:rPr>
      </w:pPr>
      <w:r w:rsidRPr="00B6697B">
        <w:rPr>
          <w:sz w:val="22"/>
          <w:szCs w:val="22"/>
        </w:rPr>
        <w:t>Hugh Evans was found in “The Merry Wives of Windsor.doc” at “/img_C1Prj06.E01/The Merry Wives of Windsor.doc”. It was modified June 23, 2004 at 21:24:40 MDT and created June 23, 2004 at 22:40:27 MDT. It is 164352 bytes long.</w:t>
      </w:r>
    </w:p>
    <w:sectPr w:rsidR="00595A29" w:rsidRPr="00B6697B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A7313" w14:textId="77777777" w:rsidR="005C48CC" w:rsidRDefault="005C48CC">
      <w:pPr>
        <w:spacing w:after="0" w:line="240" w:lineRule="auto"/>
      </w:pPr>
      <w:r>
        <w:separator/>
      </w:r>
    </w:p>
  </w:endnote>
  <w:endnote w:type="continuationSeparator" w:id="0">
    <w:p w14:paraId="79A879BE" w14:textId="77777777" w:rsidR="005C48CC" w:rsidRDefault="005C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E5501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12F0F" w14:textId="77777777" w:rsidR="005C48CC" w:rsidRDefault="005C48CC">
      <w:pPr>
        <w:spacing w:after="0" w:line="240" w:lineRule="auto"/>
      </w:pPr>
      <w:r>
        <w:separator/>
      </w:r>
    </w:p>
  </w:footnote>
  <w:footnote w:type="continuationSeparator" w:id="0">
    <w:p w14:paraId="4465567A" w14:textId="77777777" w:rsidR="005C48CC" w:rsidRDefault="005C4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7B"/>
    <w:rsid w:val="00201891"/>
    <w:rsid w:val="00306307"/>
    <w:rsid w:val="00390BCD"/>
    <w:rsid w:val="00394E0B"/>
    <w:rsid w:val="004C2E9D"/>
    <w:rsid w:val="00595A29"/>
    <w:rsid w:val="005C48CC"/>
    <w:rsid w:val="00696B3E"/>
    <w:rsid w:val="006D69F0"/>
    <w:rsid w:val="00751185"/>
    <w:rsid w:val="00795131"/>
    <w:rsid w:val="007B3B75"/>
    <w:rsid w:val="00812C84"/>
    <w:rsid w:val="009575A2"/>
    <w:rsid w:val="00B6697B"/>
    <w:rsid w:val="00CE4F23"/>
    <w:rsid w:val="00D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DFC2"/>
  <w15:chartTrackingRefBased/>
  <w15:docId w15:val="{9DC3D758-8A7B-4CA4-8B79-242F84C4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3883B49879420A98B8D3760058E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B5FC5-C733-493A-986F-EA4B92398824}"/>
      </w:docPartPr>
      <w:docPartBody>
        <w:p w:rsidR="00000000" w:rsidRDefault="00524EFC">
          <w:pPr>
            <w:pStyle w:val="9A3883B49879420A98B8D3760058E6A0"/>
          </w:pPr>
          <w:r>
            <w:t>memo</w:t>
          </w:r>
        </w:p>
      </w:docPartBody>
    </w:docPart>
    <w:docPart>
      <w:docPartPr>
        <w:name w:val="24DF53AC0545428FA09BB49A92388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6A369-4AC1-4F54-81F4-710AADE421C1}"/>
      </w:docPartPr>
      <w:docPartBody>
        <w:p w:rsidR="00000000" w:rsidRDefault="00524EFC">
          <w:pPr>
            <w:pStyle w:val="24DF53AC0545428FA09BB49A923884D1"/>
          </w:pPr>
          <w:r>
            <w:t>To:</w:t>
          </w:r>
        </w:p>
      </w:docPartBody>
    </w:docPart>
    <w:docPart>
      <w:docPartPr>
        <w:name w:val="BBC742893A494E8BAE5A90DC6DC51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88D82-2AFF-4B45-BAAE-6C9AAC33C96D}"/>
      </w:docPartPr>
      <w:docPartBody>
        <w:p w:rsidR="00000000" w:rsidRDefault="00524EFC">
          <w:pPr>
            <w:pStyle w:val="BBC742893A494E8BAE5A90DC6DC514DF"/>
          </w:pPr>
          <w:r>
            <w:t xml:space="preserve">From: </w:t>
          </w:r>
        </w:p>
      </w:docPartBody>
    </w:docPart>
    <w:docPart>
      <w:docPartPr>
        <w:name w:val="C1D146C8BF6B4FB984C36EE4A8E37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3D4A0-7FB7-47BA-AF3F-5DA31A932E9F}"/>
      </w:docPartPr>
      <w:docPartBody>
        <w:p w:rsidR="00000000" w:rsidRDefault="00524EFC">
          <w:pPr>
            <w:pStyle w:val="C1D146C8BF6B4FB984C36EE4A8E37D14"/>
          </w:pPr>
          <w:r>
            <w:t xml:space="preserve">CC: </w:t>
          </w:r>
        </w:p>
      </w:docPartBody>
    </w:docPart>
    <w:docPart>
      <w:docPartPr>
        <w:name w:val="45237AA832B343358476397D20E13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2B62E-91F2-40C7-AF6A-2B0862E73DC8}"/>
      </w:docPartPr>
      <w:docPartBody>
        <w:p w:rsidR="00000000" w:rsidRDefault="00524EFC">
          <w:pPr>
            <w:pStyle w:val="45237AA832B343358476397D20E131D6"/>
          </w:pPr>
          <w:r>
            <w:t>Date:</w:t>
          </w:r>
        </w:p>
      </w:docPartBody>
    </w:docPart>
    <w:docPart>
      <w:docPartPr>
        <w:name w:val="6ED82D4C870749A99E3A5587F49F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7EBC8-DC97-4D14-8075-56B1EAC6B9F9}"/>
      </w:docPartPr>
      <w:docPartBody>
        <w:p w:rsidR="00000000" w:rsidRDefault="00524EFC">
          <w:pPr>
            <w:pStyle w:val="6ED82D4C870749A99E3A5587F49F7ABE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FC"/>
    <w:rsid w:val="0052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883B49879420A98B8D3760058E6A0">
    <w:name w:val="9A3883B49879420A98B8D3760058E6A0"/>
  </w:style>
  <w:style w:type="paragraph" w:customStyle="1" w:styleId="B06CEF92BE284C81A7BC32F772D4DB9F">
    <w:name w:val="B06CEF92BE284C81A7BC32F772D4DB9F"/>
  </w:style>
  <w:style w:type="paragraph" w:customStyle="1" w:styleId="24DF53AC0545428FA09BB49A923884D1">
    <w:name w:val="24DF53AC0545428FA09BB49A923884D1"/>
  </w:style>
  <w:style w:type="paragraph" w:customStyle="1" w:styleId="6DC51ED28B1B4345BF785DA99A2D8ACF">
    <w:name w:val="6DC51ED28B1B4345BF785DA99A2D8ACF"/>
  </w:style>
  <w:style w:type="paragraph" w:customStyle="1" w:styleId="BBC742893A494E8BAE5A90DC6DC514DF">
    <w:name w:val="BBC742893A494E8BAE5A90DC6DC514DF"/>
  </w:style>
  <w:style w:type="paragraph" w:customStyle="1" w:styleId="A8CC7C33C4C345499E8F7B6876B2C5AE">
    <w:name w:val="A8CC7C33C4C345499E8F7B6876B2C5AE"/>
  </w:style>
  <w:style w:type="paragraph" w:customStyle="1" w:styleId="C1D146C8BF6B4FB984C36EE4A8E37D14">
    <w:name w:val="C1D146C8BF6B4FB984C36EE4A8E37D14"/>
  </w:style>
  <w:style w:type="paragraph" w:customStyle="1" w:styleId="8288BBF8720A48098D80737C416A16C1">
    <w:name w:val="8288BBF8720A48098D80737C416A16C1"/>
  </w:style>
  <w:style w:type="paragraph" w:customStyle="1" w:styleId="45237AA832B343358476397D20E131D6">
    <w:name w:val="45237AA832B343358476397D20E131D6"/>
  </w:style>
  <w:style w:type="paragraph" w:customStyle="1" w:styleId="8AB5F9CFEAC449DBA78385FD1864A7AF">
    <w:name w:val="8AB5F9CFEAC449DBA78385FD1864A7AF"/>
  </w:style>
  <w:style w:type="paragraph" w:customStyle="1" w:styleId="6ED82D4C870749A99E3A5587F49F7ABE">
    <w:name w:val="6ED82D4C870749A99E3A5587F49F7ABE"/>
  </w:style>
  <w:style w:type="paragraph" w:customStyle="1" w:styleId="53A92A04646D4D7499BFD2A203F28597">
    <w:name w:val="53A92A04646D4D7499BFD2A203F28597"/>
  </w:style>
  <w:style w:type="paragraph" w:customStyle="1" w:styleId="1DA8B77EE19C4D77B0CF304ABE18D906">
    <w:name w:val="1DA8B77EE19C4D77B0CF304ABE18D906"/>
  </w:style>
  <w:style w:type="paragraph" w:customStyle="1" w:styleId="54EC1BFC15FF4842B950BA49D7838817">
    <w:name w:val="54EC1BFC15FF4842B950BA49D7838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FC67-6E8E-47C5-A08B-9612F670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design).dotx</Template>
  <TotalTime>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 Houlton</cp:lastModifiedBy>
  <cp:revision>1</cp:revision>
  <cp:lastPrinted>2020-05-05T03:29:00Z</cp:lastPrinted>
  <dcterms:created xsi:type="dcterms:W3CDTF">2020-05-05T03:27:00Z</dcterms:created>
  <dcterms:modified xsi:type="dcterms:W3CDTF">2020-05-05T03:30:00Z</dcterms:modified>
</cp:coreProperties>
</file>